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9267B" w14:textId="6585DAB2" w:rsidR="006C2621" w:rsidRDefault="006C2621" w:rsidP="00884124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</w:pP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Midterm</w:t>
      </w:r>
      <w:r w:rsidR="008F3925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PROJECT </w:t>
      </w:r>
      <w:r w:rsidR="003F4952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PROPOSAL</w:t>
      </w: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  </w:t>
      </w:r>
      <w:r w:rsidR="00884124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   </w:t>
      </w: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="00884124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                       MAE6291</w:t>
      </w: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:</w:t>
      </w: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 </w:t>
      </w:r>
      <w:r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 xml:space="preserve">IoT </w:t>
      </w:r>
      <w:r w:rsidR="00884124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>for Engineers</w:t>
      </w:r>
      <w:r w:rsidR="00622FB5" w:rsidRPr="006C2621">
        <w:rPr>
          <w:rFonts w:ascii="Century Gothic" w:eastAsia="Times New Roman" w:hAnsi="Century Gothic" w:cs="Arial"/>
          <w:b/>
          <w:bCs/>
          <w:color w:val="A6A6A6" w:themeColor="background1" w:themeShade="A6"/>
          <w:sz w:val="32"/>
          <w:szCs w:val="32"/>
        </w:rPr>
        <w:tab/>
      </w:r>
    </w:p>
    <w:p w14:paraId="31F53FC5" w14:textId="0490E6C8" w:rsidR="00EC3071" w:rsidRPr="00860C5E" w:rsidRDefault="006C2621" w:rsidP="006C2621">
      <w:pPr>
        <w:jc w:val="right"/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</w:pP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Spring 202</w:t>
      </w:r>
      <w:r w:rsidR="00884124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5</w:t>
      </w: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, Instructor: Prof. Kartik Bulusu (</w:t>
      </w:r>
      <w:r w:rsidR="00884124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>MAE</w:t>
      </w:r>
      <w:r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 xml:space="preserve"> Department, GWU)</w:t>
      </w:r>
      <w:r w:rsidR="00622FB5" w:rsidRPr="00860C5E">
        <w:rPr>
          <w:rFonts w:ascii="Century Gothic" w:eastAsia="Times New Roman" w:hAnsi="Century Gothic" w:cs="Arial"/>
          <w:b/>
          <w:bCs/>
          <w:color w:val="A6A6A6" w:themeColor="background1" w:themeShade="A6"/>
          <w:sz w:val="21"/>
          <w:szCs w:val="21"/>
        </w:rPr>
        <w:t xml:space="preserve"> </w:t>
      </w:r>
    </w:p>
    <w:tbl>
      <w:tblPr>
        <w:tblW w:w="11440" w:type="dxa"/>
        <w:tblLook w:val="04A0" w:firstRow="1" w:lastRow="0" w:firstColumn="1" w:lastColumn="0" w:noHBand="0" w:noVBand="1"/>
      </w:tblPr>
      <w:tblGrid>
        <w:gridCol w:w="1651"/>
        <w:gridCol w:w="6881"/>
        <w:gridCol w:w="760"/>
        <w:gridCol w:w="2148"/>
      </w:tblGrid>
      <w:tr w:rsidR="00C624A3" w:rsidRPr="00C624A3" w14:paraId="3991BC1C" w14:textId="77777777" w:rsidTr="00F91338">
        <w:trPr>
          <w:trHeight w:val="432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9C2748" w14:textId="143A33A1" w:rsidR="00C624A3" w:rsidRPr="00C624A3" w:rsidRDefault="006C2621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Midterm </w:t>
            </w:r>
            <w:r w:rsidR="008F3925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T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ITLE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099BD046" w14:textId="77777777" w:rsidR="00C624A3" w:rsidRPr="00C624A3" w:rsidRDefault="00C624A3" w:rsidP="00F97EC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C624A3" w:rsidRPr="00C624A3" w14:paraId="1F1531C7" w14:textId="77777777" w:rsidTr="00860C5E">
        <w:trPr>
          <w:trHeight w:val="432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EA5E3B" w14:textId="7F6CE8BE" w:rsidR="00C624A3" w:rsidRPr="00C624A3" w:rsidRDefault="008F3925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NAME</w:t>
            </w:r>
            <w:r w:rsidR="00860C5E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 or NAMES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082DD208" w14:textId="77777777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0DF3327" w14:textId="77777777" w:rsidR="00C624A3" w:rsidRPr="00C624A3" w:rsidRDefault="008F3925" w:rsidP="0033427F">
            <w:pPr>
              <w:ind w:firstLineChars="100" w:firstLine="163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6DBA4C7C" w14:textId="77777777" w:rsidR="00C624A3" w:rsidRPr="00C624A3" w:rsidRDefault="00C624A3" w:rsidP="00C624A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0B23552C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C624A3" w:rsidRPr="00C624A3" w14:paraId="0B74370E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65871D19" w14:textId="6A660C33" w:rsidR="00C624A3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INTRODUCTION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Central </w:t>
            </w:r>
            <w:r w:rsidR="00860C5E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 being addressed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; Topic of study related to problem</w:t>
            </w:r>
          </w:p>
        </w:tc>
      </w:tr>
      <w:tr w:rsidR="00C624A3" w:rsidRPr="00C624A3" w14:paraId="75B31056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0470C7F1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54773293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1869E63" w14:textId="77777777" w:rsidR="008F3925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BACKGROUND AND SIGNIFICANCE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 details; Rationale; Problems addressed; Research methods and sources</w:t>
            </w:r>
          </w:p>
        </w:tc>
      </w:tr>
      <w:tr w:rsidR="00C624A3" w:rsidRPr="00C624A3" w14:paraId="46C17780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BDC1FEB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64A81B8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7125088" w14:textId="77777777" w:rsidR="008F3925" w:rsidRPr="008F3925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LITERATURE REVIEW   </w:t>
            </w:r>
            <w:r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Cite, Compare, Contrast, Critique, Connect</w:t>
            </w:r>
          </w:p>
        </w:tc>
      </w:tr>
      <w:tr w:rsidR="00C624A3" w:rsidRPr="00C624A3" w14:paraId="1750A7FD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03473F1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F3925" w:rsidRPr="00C624A3" w14:paraId="7528301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C495AAC" w14:textId="07C5A39B" w:rsidR="008F3925" w:rsidRPr="008F3925" w:rsidRDefault="00860C5E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PROJECT DESIGN</w:t>
            </w:r>
            <w:r w:rsidR="00FF0F06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AND METHODS   </w:t>
            </w:r>
            <w:r w:rsidR="00FB0A14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Figure out what you need for the project</w:t>
            </w:r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</w:t>
            </w:r>
            <w:r w:rsidR="00632D9D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Think about p</w:t>
            </w:r>
            <w:r w:rsidR="00FF0F06" w:rsidRPr="00FF0F06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otential obstacles</w:t>
            </w:r>
          </w:p>
        </w:tc>
      </w:tr>
      <w:tr w:rsidR="00C624A3" w:rsidRPr="00C624A3" w14:paraId="467E6F15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1C966EE" w14:textId="1EB096DB" w:rsidR="00C624A3" w:rsidRPr="00C624A3" w:rsidRDefault="00B11CB8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Refer to the following website for the available sensors that you can chose from </w:t>
            </w:r>
            <w:hyperlink r:id="rId8" w:history="1">
              <w:r w:rsidRPr="005A2AD4">
                <w:rPr>
                  <w:rStyle w:val="Hyperlink"/>
                  <w:rFonts w:ascii="Century Gothic" w:eastAsia="Times New Roman" w:hAnsi="Century Gothic" w:cs="Times New Roman"/>
                  <w:sz w:val="18"/>
                  <w:szCs w:val="18"/>
                </w:rPr>
                <w:t>https://www.sunfounder.com/collections/raspberry-pi-kit-for-expert/products/sensor-kit-v2-for-raspberrypi</w:t>
              </w:r>
            </w:hyperlink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3925" w:rsidRPr="00C624A3" w14:paraId="5464DBB8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B78626D" w14:textId="4ED8FDB9" w:rsidR="008F3925" w:rsidRPr="008F3925" w:rsidRDefault="00FF0F06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PRELIMINARY SUPPOSITIONS AND IMPLICATIONS</w:t>
            </w:r>
            <w:r w:rsidR="002D2C9B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4C2007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Task division</w:t>
            </w:r>
            <w:r w:rsidR="00223470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identify</w:t>
            </w:r>
            <w:r w:rsidR="009C2EEF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</w:t>
            </w:r>
            <w:r w:rsidR="002D2C9B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who is doing what if you are in a team of two</w:t>
            </w:r>
          </w:p>
        </w:tc>
      </w:tr>
      <w:tr w:rsidR="00C624A3" w:rsidRPr="00C624A3" w14:paraId="175E3302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C4DFFE1" w14:textId="77777777" w:rsidR="00C624A3" w:rsidRPr="00C624A3" w:rsidRDefault="00C624A3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91338" w:rsidRPr="00C624A3" w14:paraId="4E42695F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13D78628" w14:textId="69E610E7" w:rsidR="00F91338" w:rsidRPr="00F91338" w:rsidRDefault="002D2C9B" w:rsidP="00F91338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SUMMARY</w:t>
            </w:r>
            <w:r w:rsidR="00F91338" w:rsidRPr="00F91338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 w:rsidR="00F91338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33427F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Why 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is </w:t>
            </w:r>
            <w:r w:rsidR="004C200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this problem of interest to you and 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worth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doing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; Why this </w:t>
            </w:r>
            <w:r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problem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is unique</w:t>
            </w:r>
            <w:r w:rsidR="004C200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and how it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advance</w:t>
            </w:r>
            <w:r w:rsidR="004C2007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s</w:t>
            </w:r>
            <w:r w:rsidR="00F91338"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 xml:space="preserve"> existing knowledge</w:t>
            </w:r>
          </w:p>
        </w:tc>
      </w:tr>
      <w:tr w:rsidR="00F91338" w:rsidRPr="00C624A3" w14:paraId="4CB31CC7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D14E3B" w14:textId="77777777" w:rsidR="00F91338" w:rsidRPr="00C624A3" w:rsidRDefault="00F91338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F91338" w:rsidRPr="00C624A3" w14:paraId="26EEA775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0E63D4FD" w14:textId="77777777" w:rsidR="00F91338" w:rsidRPr="00F91338" w:rsidRDefault="00F91338" w:rsidP="00F91338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CITATIONS   </w:t>
            </w:r>
            <w:r w:rsidRPr="00F91338">
              <w:rPr>
                <w:rFonts w:ascii="Century Gothic" w:eastAsia="Times New Roman" w:hAnsi="Century Gothic" w:cs="Times New Roman"/>
                <w:bCs/>
                <w:color w:val="FFFFFF"/>
                <w:sz w:val="16"/>
                <w:szCs w:val="18"/>
              </w:rPr>
              <w:t>References; Bibliography</w:t>
            </w:r>
          </w:p>
        </w:tc>
      </w:tr>
      <w:tr w:rsidR="00F91338" w:rsidRPr="00C624A3" w14:paraId="507BDBBF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</w:tcPr>
          <w:p w14:paraId="2C9AFA2A" w14:textId="77777777" w:rsidR="00F91338" w:rsidRPr="00C624A3" w:rsidRDefault="00F91338" w:rsidP="00B203CB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298382A" w14:textId="77777777" w:rsidR="00B63006" w:rsidRPr="00B63006" w:rsidRDefault="00B63006" w:rsidP="00B63006">
      <w:pPr>
        <w:rPr>
          <w:rFonts w:ascii="Century Gothic" w:hAnsi="Century Gothic" w:cs="Times New Roman"/>
        </w:rPr>
      </w:pPr>
    </w:p>
    <w:sectPr w:rsidR="00B63006" w:rsidRPr="00B63006" w:rsidSect="0076128D">
      <w:headerReference w:type="default" r:id="rId9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2C2B9" w14:textId="77777777" w:rsidR="003B0554" w:rsidRDefault="003B0554" w:rsidP="00DB2412">
      <w:r>
        <w:separator/>
      </w:r>
    </w:p>
  </w:endnote>
  <w:endnote w:type="continuationSeparator" w:id="0">
    <w:p w14:paraId="1DB7794A" w14:textId="77777777" w:rsidR="003B0554" w:rsidRDefault="003B0554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E4B76" w14:textId="77777777" w:rsidR="003B0554" w:rsidRDefault="003B0554" w:rsidP="00DB2412">
      <w:r>
        <w:separator/>
      </w:r>
    </w:p>
  </w:footnote>
  <w:footnote w:type="continuationSeparator" w:id="0">
    <w:p w14:paraId="675D3E61" w14:textId="77777777" w:rsidR="003B0554" w:rsidRDefault="003B0554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1011C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99744">
    <w:abstractNumId w:val="1"/>
  </w:num>
  <w:num w:numId="2" w16cid:durableId="592325449">
    <w:abstractNumId w:val="2"/>
  </w:num>
  <w:num w:numId="3" w16cid:durableId="44127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1"/>
    <w:rsid w:val="00005410"/>
    <w:rsid w:val="000102CA"/>
    <w:rsid w:val="000707ED"/>
    <w:rsid w:val="000870BA"/>
    <w:rsid w:val="000A6B42"/>
    <w:rsid w:val="000E7935"/>
    <w:rsid w:val="00107A05"/>
    <w:rsid w:val="00131BCB"/>
    <w:rsid w:val="0014094F"/>
    <w:rsid w:val="00157F65"/>
    <w:rsid w:val="00165169"/>
    <w:rsid w:val="001F7028"/>
    <w:rsid w:val="00223470"/>
    <w:rsid w:val="00246934"/>
    <w:rsid w:val="0028063E"/>
    <w:rsid w:val="002D2C9B"/>
    <w:rsid w:val="0033427F"/>
    <w:rsid w:val="003B0554"/>
    <w:rsid w:val="003D6150"/>
    <w:rsid w:val="003E4943"/>
    <w:rsid w:val="003E4F0D"/>
    <w:rsid w:val="003F4952"/>
    <w:rsid w:val="0040428F"/>
    <w:rsid w:val="00413A06"/>
    <w:rsid w:val="00437607"/>
    <w:rsid w:val="00442819"/>
    <w:rsid w:val="00465B60"/>
    <w:rsid w:val="00466C6C"/>
    <w:rsid w:val="00471C74"/>
    <w:rsid w:val="0047429C"/>
    <w:rsid w:val="00474CE0"/>
    <w:rsid w:val="0049296E"/>
    <w:rsid w:val="00492EED"/>
    <w:rsid w:val="004937B7"/>
    <w:rsid w:val="004A2939"/>
    <w:rsid w:val="004C2007"/>
    <w:rsid w:val="00500EE1"/>
    <w:rsid w:val="00521646"/>
    <w:rsid w:val="00523569"/>
    <w:rsid w:val="00523965"/>
    <w:rsid w:val="005302C5"/>
    <w:rsid w:val="00553AE9"/>
    <w:rsid w:val="00563A52"/>
    <w:rsid w:val="005A42B5"/>
    <w:rsid w:val="005A5A20"/>
    <w:rsid w:val="005B4922"/>
    <w:rsid w:val="00622FB5"/>
    <w:rsid w:val="00632D9D"/>
    <w:rsid w:val="0065609B"/>
    <w:rsid w:val="006666A2"/>
    <w:rsid w:val="006A3315"/>
    <w:rsid w:val="006B233B"/>
    <w:rsid w:val="006C2621"/>
    <w:rsid w:val="00700904"/>
    <w:rsid w:val="00723482"/>
    <w:rsid w:val="0074716D"/>
    <w:rsid w:val="0076128D"/>
    <w:rsid w:val="00762690"/>
    <w:rsid w:val="00781C86"/>
    <w:rsid w:val="007E0149"/>
    <w:rsid w:val="007E231D"/>
    <w:rsid w:val="007E5B5E"/>
    <w:rsid w:val="008144B9"/>
    <w:rsid w:val="0083365C"/>
    <w:rsid w:val="00860C5E"/>
    <w:rsid w:val="00884124"/>
    <w:rsid w:val="008C1A69"/>
    <w:rsid w:val="008D1EAD"/>
    <w:rsid w:val="008D4D59"/>
    <w:rsid w:val="008E2435"/>
    <w:rsid w:val="008F3925"/>
    <w:rsid w:val="00942DA6"/>
    <w:rsid w:val="0094694C"/>
    <w:rsid w:val="00985675"/>
    <w:rsid w:val="00990E81"/>
    <w:rsid w:val="009C2EEF"/>
    <w:rsid w:val="009C4521"/>
    <w:rsid w:val="009F6C45"/>
    <w:rsid w:val="00A02960"/>
    <w:rsid w:val="00A24B2D"/>
    <w:rsid w:val="00A41540"/>
    <w:rsid w:val="00A731F7"/>
    <w:rsid w:val="00A7502B"/>
    <w:rsid w:val="00B02F13"/>
    <w:rsid w:val="00B11CB8"/>
    <w:rsid w:val="00B173D0"/>
    <w:rsid w:val="00B203CB"/>
    <w:rsid w:val="00B45269"/>
    <w:rsid w:val="00B63006"/>
    <w:rsid w:val="00B6597D"/>
    <w:rsid w:val="00B92110"/>
    <w:rsid w:val="00BC1A20"/>
    <w:rsid w:val="00C01A37"/>
    <w:rsid w:val="00C624A3"/>
    <w:rsid w:val="00D06B25"/>
    <w:rsid w:val="00D16763"/>
    <w:rsid w:val="00D4502B"/>
    <w:rsid w:val="00D50C51"/>
    <w:rsid w:val="00D52905"/>
    <w:rsid w:val="00D620F1"/>
    <w:rsid w:val="00D72CB6"/>
    <w:rsid w:val="00D8021D"/>
    <w:rsid w:val="00D96B95"/>
    <w:rsid w:val="00D970D9"/>
    <w:rsid w:val="00DB2412"/>
    <w:rsid w:val="00E33AA3"/>
    <w:rsid w:val="00E52940"/>
    <w:rsid w:val="00EA104E"/>
    <w:rsid w:val="00EC3071"/>
    <w:rsid w:val="00EF1A78"/>
    <w:rsid w:val="00F04F96"/>
    <w:rsid w:val="00F22F09"/>
    <w:rsid w:val="00F45175"/>
    <w:rsid w:val="00F76C42"/>
    <w:rsid w:val="00F91338"/>
    <w:rsid w:val="00F97ECA"/>
    <w:rsid w:val="00FB0A14"/>
    <w:rsid w:val="00FB235F"/>
    <w:rsid w:val="00FD043D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2ECDE"/>
  <w15:docId w15:val="{EA982108-9A6B-0D4A-9BF4-4E2441DA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1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founder.com/collections/raspberry-pi-kit-for-expert/products/sensor-kit-v2-for-raspberry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ulusu/Desktop/CS3907/IC-Research-Project-Proposal-9112_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5380AB-00B0-40BB-B171-FEFF62A4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IC-Research-Project-Proposal-9112_WORD.dotx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Bulusu</dc:creator>
  <cp:lastModifiedBy>Bulusu, Kartik Venkat</cp:lastModifiedBy>
  <cp:revision>3</cp:revision>
  <cp:lastPrinted>2017-10-13T16:21:00Z</cp:lastPrinted>
  <dcterms:created xsi:type="dcterms:W3CDTF">2024-02-04T01:13:00Z</dcterms:created>
  <dcterms:modified xsi:type="dcterms:W3CDTF">2025-01-24T22:39:00Z</dcterms:modified>
</cp:coreProperties>
</file>