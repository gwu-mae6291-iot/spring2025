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9267B" w14:textId="1EE740D9" w:rsidR="006C2621" w:rsidRDefault="00A962A4" w:rsidP="001A6AAA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</w:pPr>
      <w:r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>Final</w:t>
      </w:r>
      <w:r w:rsidR="00A10500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 xml:space="preserve"> </w:t>
      </w:r>
      <w:r w:rsidR="008F3925" w:rsidRPr="006C2621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 xml:space="preserve">PROJECT </w:t>
      </w:r>
      <w:r w:rsidR="003F4952" w:rsidRPr="006C2621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>PROPOSAL</w:t>
      </w:r>
      <w:r w:rsidR="006C2621" w:rsidRPr="006C2621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 xml:space="preserve"> </w:t>
      </w:r>
      <w:r w:rsidR="006C2621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 xml:space="preserve">      </w:t>
      </w:r>
      <w:r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 xml:space="preserve">     </w:t>
      </w:r>
      <w:r w:rsidR="006C2621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 xml:space="preserve"> </w:t>
      </w:r>
      <w:r w:rsidR="001A6AAA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ab/>
      </w:r>
      <w:r w:rsidR="001A6AAA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ab/>
      </w:r>
      <w:r w:rsidR="001A6AAA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ab/>
      </w:r>
      <w:r w:rsidR="001A6AAA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ab/>
        <w:t>MAE6291</w:t>
      </w:r>
      <w:r w:rsidR="006C2621" w:rsidRPr="006C2621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>:</w:t>
      </w:r>
      <w:r w:rsidR="006C2621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 xml:space="preserve"> </w:t>
      </w:r>
      <w:r w:rsidR="001A6AAA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>IoT for Engineers</w:t>
      </w:r>
    </w:p>
    <w:p w14:paraId="5C173007" w14:textId="77777777" w:rsidR="009A00C7" w:rsidRDefault="006C2621" w:rsidP="009A00C7">
      <w:pPr>
        <w:jc w:val="right"/>
      </w:pPr>
      <w:r w:rsidRPr="00860C5E">
        <w:rPr>
          <w:rFonts w:ascii="Century Gothic" w:eastAsia="Times New Roman" w:hAnsi="Century Gothic" w:cs="Arial"/>
          <w:b/>
          <w:bCs/>
          <w:color w:val="A6A6A6" w:themeColor="background1" w:themeShade="A6"/>
          <w:sz w:val="21"/>
          <w:szCs w:val="21"/>
        </w:rPr>
        <w:t>Spring 202</w:t>
      </w:r>
      <w:r w:rsidR="001A6AAA">
        <w:rPr>
          <w:rFonts w:ascii="Century Gothic" w:eastAsia="Times New Roman" w:hAnsi="Century Gothic" w:cs="Arial"/>
          <w:b/>
          <w:bCs/>
          <w:color w:val="A6A6A6" w:themeColor="background1" w:themeShade="A6"/>
          <w:sz w:val="21"/>
          <w:szCs w:val="21"/>
        </w:rPr>
        <w:t>5</w:t>
      </w:r>
      <w:r w:rsidRPr="00860C5E">
        <w:rPr>
          <w:rFonts w:ascii="Century Gothic" w:eastAsia="Times New Roman" w:hAnsi="Century Gothic" w:cs="Arial"/>
          <w:b/>
          <w:bCs/>
          <w:color w:val="A6A6A6" w:themeColor="background1" w:themeShade="A6"/>
          <w:sz w:val="21"/>
          <w:szCs w:val="21"/>
        </w:rPr>
        <w:t>, Instructor: Prof. Kartik Bulusu (</w:t>
      </w:r>
      <w:r w:rsidR="001A6AAA">
        <w:rPr>
          <w:rFonts w:ascii="Century Gothic" w:eastAsia="Times New Roman" w:hAnsi="Century Gothic" w:cs="Arial"/>
          <w:b/>
          <w:bCs/>
          <w:color w:val="A6A6A6" w:themeColor="background1" w:themeShade="A6"/>
          <w:sz w:val="21"/>
          <w:szCs w:val="21"/>
        </w:rPr>
        <w:t>MAE</w:t>
      </w:r>
      <w:r w:rsidRPr="00860C5E">
        <w:rPr>
          <w:rFonts w:ascii="Century Gothic" w:eastAsia="Times New Roman" w:hAnsi="Century Gothic" w:cs="Arial"/>
          <w:b/>
          <w:bCs/>
          <w:color w:val="A6A6A6" w:themeColor="background1" w:themeShade="A6"/>
          <w:sz w:val="21"/>
          <w:szCs w:val="21"/>
        </w:rPr>
        <w:t xml:space="preserve"> Department, GWU)</w:t>
      </w:r>
      <w:r w:rsidR="00622FB5" w:rsidRPr="00860C5E">
        <w:rPr>
          <w:rFonts w:ascii="Century Gothic" w:eastAsia="Times New Roman" w:hAnsi="Century Gothic" w:cs="Arial"/>
          <w:b/>
          <w:bCs/>
          <w:color w:val="A6A6A6" w:themeColor="background1" w:themeShade="A6"/>
          <w:sz w:val="21"/>
          <w:szCs w:val="21"/>
        </w:rPr>
        <w:t xml:space="preserve"> </w:t>
      </w:r>
    </w:p>
    <w:tbl>
      <w:tblPr>
        <w:tblW w:w="11435" w:type="dxa"/>
        <w:tblInd w:w="5" w:type="dxa"/>
        <w:tblLook w:val="04A0" w:firstRow="1" w:lastRow="0" w:firstColumn="1" w:lastColumn="0" w:noHBand="0" w:noVBand="1"/>
      </w:tblPr>
      <w:tblGrid>
        <w:gridCol w:w="1606"/>
        <w:gridCol w:w="6477"/>
        <w:gridCol w:w="1157"/>
        <w:gridCol w:w="2195"/>
      </w:tblGrid>
      <w:tr w:rsidR="009A00C7" w:rsidRPr="005D3CB0" w14:paraId="28B6319F" w14:textId="77777777" w:rsidTr="009A00C7">
        <w:trPr>
          <w:trHeight w:val="432"/>
        </w:trPr>
        <w:tc>
          <w:tcPr>
            <w:tcW w:w="164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501E6BEE" w14:textId="77777777" w:rsidR="009A00C7" w:rsidRDefault="009A00C7" w:rsidP="00D51F2B">
            <w:pPr>
              <w:ind w:firstLineChars="100" w:firstLine="163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Final</w:t>
            </w:r>
          </w:p>
          <w:p w14:paraId="009A5EB4" w14:textId="5F836DF6" w:rsidR="009A00C7" w:rsidRPr="00C624A3" w:rsidRDefault="009A00C7" w:rsidP="00D51F2B">
            <w:pPr>
              <w:ind w:firstLineChars="100" w:firstLine="163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 xml:space="preserve"> PROJECT TITLE</w:t>
            </w:r>
          </w:p>
        </w:tc>
        <w:tc>
          <w:tcPr>
            <w:tcW w:w="678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  <w:hideMark/>
          </w:tcPr>
          <w:p w14:paraId="3D2FD0EB" w14:textId="77777777" w:rsidR="009A00C7" w:rsidRPr="00C624A3" w:rsidRDefault="009A00C7" w:rsidP="00D51F2B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6E6EA3AE" w14:textId="77777777" w:rsidR="009A00C7" w:rsidRPr="009A00C7" w:rsidRDefault="009A00C7" w:rsidP="009A00C7">
            <w:pPr>
              <w:ind w:firstLineChars="100" w:firstLine="163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9A00C7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Category: Circle One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  <w:hideMark/>
          </w:tcPr>
          <w:p w14:paraId="258A4D7D" w14:textId="77777777" w:rsidR="009A00C7" w:rsidRPr="009A00C7" w:rsidRDefault="009A00C7" w:rsidP="00D51F2B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9A00C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Grad  </w:t>
            </w:r>
          </w:p>
          <w:p w14:paraId="45CB70E1" w14:textId="437103B1" w:rsidR="009A00C7" w:rsidRPr="009A00C7" w:rsidRDefault="009A00C7" w:rsidP="009A00C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9A00C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Undergrad</w:t>
            </w:r>
          </w:p>
        </w:tc>
      </w:tr>
      <w:tr w:rsidR="00C624A3" w:rsidRPr="00C624A3" w14:paraId="1F1531C7" w14:textId="77777777" w:rsidTr="009A00C7">
        <w:trPr>
          <w:trHeight w:val="432"/>
        </w:trPr>
        <w:tc>
          <w:tcPr>
            <w:tcW w:w="164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6EA5E3B" w14:textId="7F6CE8BE" w:rsidR="00C624A3" w:rsidRPr="00C624A3" w:rsidRDefault="008F3925" w:rsidP="0033427F">
            <w:pPr>
              <w:ind w:firstLineChars="100" w:firstLine="163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NAME</w:t>
            </w:r>
            <w:r w:rsidR="00860C5E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 xml:space="preserve"> or NAMES</w:t>
            </w:r>
          </w:p>
        </w:tc>
        <w:tc>
          <w:tcPr>
            <w:tcW w:w="678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  <w:hideMark/>
          </w:tcPr>
          <w:p w14:paraId="082DD208" w14:textId="77777777" w:rsidR="00C624A3" w:rsidRPr="00C624A3" w:rsidRDefault="00C624A3" w:rsidP="00C624A3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60DF3327" w14:textId="77777777" w:rsidR="00C624A3" w:rsidRPr="00C624A3" w:rsidRDefault="008F3925" w:rsidP="0033427F">
            <w:pPr>
              <w:ind w:firstLineChars="100" w:firstLine="163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  <w:hideMark/>
          </w:tcPr>
          <w:p w14:paraId="6DBA4C7C" w14:textId="77777777" w:rsidR="00C624A3" w:rsidRPr="00C624A3" w:rsidRDefault="00C624A3" w:rsidP="00C624A3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0B23552C" w14:textId="77777777" w:rsidR="00C624A3" w:rsidRDefault="00C624A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C624A3" w:rsidRPr="00C624A3" w14:paraId="0B74370E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65871D19" w14:textId="7DB681BB" w:rsidR="00C624A3" w:rsidRPr="008F3925" w:rsidRDefault="008F3925" w:rsidP="008F3925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INTRODUCTION   </w:t>
            </w:r>
            <w:r w:rsidRPr="00FF0F06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Central </w:t>
            </w:r>
            <w:r w:rsidR="00860C5E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problem being addressed</w:t>
            </w:r>
            <w:r w:rsidRPr="00FF0F06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; Topic of study related to problem</w:t>
            </w:r>
            <w:r w:rsidR="00407C45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                                                              </w:t>
            </w:r>
            <w:proofErr w:type="gramStart"/>
            <w:r w:rsidR="00407C45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  </w:t>
            </w:r>
            <w:r w:rsidR="00407C45"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[</w:t>
            </w:r>
            <w:proofErr w:type="gramEnd"/>
            <w:r w:rsidR="00407C45"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1.</w:t>
            </w:r>
            <w:r w:rsidR="00012A2C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 xml:space="preserve">0 </w:t>
            </w:r>
            <w:r w:rsidR="00407C45"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Points]</w:t>
            </w:r>
          </w:p>
        </w:tc>
      </w:tr>
      <w:tr w:rsidR="00C624A3" w:rsidRPr="00C624A3" w14:paraId="75B31056" w14:textId="77777777" w:rsidTr="00B203CB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133FF78D" w14:textId="77777777" w:rsidR="000E6F2D" w:rsidRDefault="000E6F2D" w:rsidP="00B203CB">
            <w:pP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IMPORTANT: </w:t>
            </w:r>
          </w:p>
          <w:p w14:paraId="1A2DD4D5" w14:textId="77777777" w:rsidR="00EF305C" w:rsidRDefault="00EF305C" w:rsidP="00CD0739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All proposals need approval of your instructor before starting. </w:t>
            </w:r>
          </w:p>
          <w:p w14:paraId="626666CE" w14:textId="4AEA50E2" w:rsidR="00C624A3" w:rsidRPr="00CD0739" w:rsidRDefault="000E6F2D" w:rsidP="00CD0739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</w:pPr>
            <w:r w:rsidRPr="00CD0739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If you are </w:t>
            </w:r>
            <w:r w:rsidR="00EF305C" w:rsidRPr="00EF305C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  <w:u w:val="single"/>
              </w:rPr>
              <w:t>not allowed</w:t>
            </w:r>
            <w:r w:rsidR="00EF305C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 to </w:t>
            </w:r>
            <w:r w:rsidRPr="00CD0739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>continu</w:t>
            </w:r>
            <w:r w:rsidR="00EF305C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e </w:t>
            </w:r>
            <w:r w:rsidRPr="00CD0739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your midterm project </w:t>
            </w:r>
            <w:r w:rsidR="00EF305C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unless there are </w:t>
            </w:r>
            <w:r w:rsidRPr="00CD0739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>substantial</w:t>
            </w:r>
            <w:r w:rsidR="00EF305C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 and sweeping</w:t>
            </w:r>
            <w:r w:rsidRPr="00CD0739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 improve</w:t>
            </w:r>
            <w:r w:rsidR="00EF305C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>ments</w:t>
            </w:r>
            <w:r w:rsidRPr="00CD0739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 and prior approval from your instructor.</w:t>
            </w:r>
          </w:p>
          <w:p w14:paraId="0D82DAC2" w14:textId="582A9181" w:rsidR="00CD0739" w:rsidRPr="00C83432" w:rsidRDefault="00CD0739" w:rsidP="00CD0739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</w:pPr>
            <w:r w:rsidRPr="00C83432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Use </w:t>
            </w:r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one </w:t>
            </w:r>
            <w:r w:rsidRPr="00C83432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>additional paper provided to describe in detail</w:t>
            </w:r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 with a proper subheading</w:t>
            </w:r>
          </w:p>
          <w:p w14:paraId="0470C7F1" w14:textId="5A3FF352" w:rsidR="00CD0739" w:rsidRPr="000E6F2D" w:rsidRDefault="00CD0739" w:rsidP="00B203CB">
            <w:pP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8F3925" w:rsidRPr="00C624A3" w14:paraId="54773293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71869E63" w14:textId="530FE44F" w:rsidR="008F3925" w:rsidRPr="008F3925" w:rsidRDefault="008F3925" w:rsidP="008F3925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BACKGROUND AND SIGNIFICANCE   </w:t>
            </w:r>
            <w:r w:rsidRPr="00FF0F06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Problem details; Rationale; Problems addressed; Research methods and sources</w:t>
            </w:r>
            <w:r w:rsidR="00407C45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.      </w:t>
            </w:r>
            <w:r w:rsidR="00407C45" w:rsidRPr="00407C45">
              <w:rPr>
                <w:rFonts w:ascii="Century Gothic" w:eastAsia="Times New Roman" w:hAnsi="Century Gothic" w:cs="Times New Roman"/>
                <w:b/>
                <w:color w:val="FFFFFF"/>
                <w:sz w:val="16"/>
                <w:szCs w:val="18"/>
              </w:rPr>
              <w:t>[</w:t>
            </w:r>
            <w:r w:rsidR="00407C45"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1</w:t>
            </w:r>
            <w:r w:rsid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 xml:space="preserve">.0 </w:t>
            </w:r>
            <w:r w:rsidR="00407C45"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Points]</w:t>
            </w:r>
          </w:p>
        </w:tc>
      </w:tr>
      <w:tr w:rsidR="00C624A3" w:rsidRPr="00C624A3" w14:paraId="46C17780" w14:textId="77777777" w:rsidTr="00EF305C">
        <w:trPr>
          <w:trHeight w:val="1124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6C4E816E" w14:textId="77777777" w:rsidR="0028422A" w:rsidRPr="00C83432" w:rsidRDefault="0028422A" w:rsidP="0028422A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</w:pPr>
            <w:r w:rsidRPr="00C83432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Use </w:t>
            </w:r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one </w:t>
            </w:r>
            <w:r w:rsidRPr="00C83432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>additional paper provided to describe in detail</w:t>
            </w:r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 with a proper subheading</w:t>
            </w:r>
          </w:p>
          <w:p w14:paraId="7BDC1FEB" w14:textId="77777777" w:rsidR="00C624A3" w:rsidRPr="00C624A3" w:rsidRDefault="00C624A3" w:rsidP="00B203CB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8F3925" w:rsidRPr="00C624A3" w14:paraId="64A81B84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07125088" w14:textId="5D57CD37" w:rsidR="008F3925" w:rsidRPr="008F3925" w:rsidRDefault="008F3925" w:rsidP="008F3925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LITERATURE REVIEW   </w:t>
            </w:r>
            <w:r w:rsidRPr="00FF0F06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Cite, Compare, Contrast, Critique, Connect</w:t>
            </w:r>
            <w:r w:rsidR="00407C45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                                                                                                   </w:t>
            </w:r>
            <w:proofErr w:type="gramStart"/>
            <w:r w:rsidR="00407C45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  </w:t>
            </w:r>
            <w:r w:rsidR="00407C45"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[</w:t>
            </w:r>
            <w:proofErr w:type="gramEnd"/>
            <w:r w:rsid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 xml:space="preserve">2.0 </w:t>
            </w:r>
            <w:r w:rsidR="00407C45"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Points]</w:t>
            </w:r>
          </w:p>
        </w:tc>
      </w:tr>
      <w:tr w:rsidR="00C624A3" w:rsidRPr="00C624A3" w14:paraId="1750A7FD" w14:textId="77777777" w:rsidTr="00EF305C">
        <w:trPr>
          <w:trHeight w:val="1241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20B01B91" w14:textId="77777777" w:rsidR="00CD0739" w:rsidRDefault="00CD0739" w:rsidP="00CD0739">
            <w:pP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IMPORTANT: </w:t>
            </w:r>
          </w:p>
          <w:p w14:paraId="203473F1" w14:textId="03489FBB" w:rsidR="00C624A3" w:rsidRPr="00CD0739" w:rsidRDefault="00CD0739" w:rsidP="00CD0739">
            <w:pPr>
              <w:pStyle w:val="ListParagraph"/>
              <w:numPr>
                <w:ilvl w:val="0"/>
                <w:numId w:val="7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D0739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>Use one additional paper provided to describe in detail with a proper subheading.</w:t>
            </w:r>
          </w:p>
        </w:tc>
      </w:tr>
      <w:tr w:rsidR="008F3925" w:rsidRPr="00C624A3" w14:paraId="75283014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0C495AAC" w14:textId="2B1582F0" w:rsidR="008F3925" w:rsidRPr="008F3925" w:rsidRDefault="00860C5E" w:rsidP="008F3925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PROJECT DESIGN</w:t>
            </w:r>
            <w:r w:rsidR="00FF0F06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 AND METHODS </w:t>
            </w:r>
            <w:r w:rsidR="00FF0F06" w:rsidRPr="00FF0F06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Research operations and result interpretation methodology</w:t>
            </w:r>
            <w:r w:rsidR="00FF0F06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argu</w:t>
            </w:r>
            <w:r w:rsidR="00FF0F06" w:rsidRPr="00FF0F06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ment; Potential </w:t>
            </w:r>
            <w:proofErr w:type="gramStart"/>
            <w:r w:rsidR="00FF0F06" w:rsidRPr="00FF0F06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obstacles</w:t>
            </w:r>
            <w:r w:rsidR="00407C45"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[</w:t>
            </w:r>
            <w:proofErr w:type="gramEnd"/>
            <w:r w:rsidR="00407C45"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1</w:t>
            </w:r>
            <w:r w:rsid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.</w:t>
            </w:r>
            <w:r w:rsidR="00C83432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 xml:space="preserve">5 </w:t>
            </w:r>
            <w:r w:rsidR="00407C45"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Points]</w:t>
            </w:r>
          </w:p>
        </w:tc>
      </w:tr>
      <w:tr w:rsidR="00C624A3" w:rsidRPr="00C624A3" w14:paraId="467E6F15" w14:textId="77777777" w:rsidTr="00B203CB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4FCFB37A" w14:textId="77777777" w:rsidR="000E6F2D" w:rsidRDefault="000E6F2D" w:rsidP="000E6F2D">
            <w:pP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IMPORTANT: </w:t>
            </w:r>
          </w:p>
          <w:p w14:paraId="0F368688" w14:textId="77777777" w:rsidR="00EF305C" w:rsidRDefault="000E6F2D" w:rsidP="00C83432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</w:pPr>
            <w:r w:rsidRPr="00C83432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>What IoT layered architecture model are you using for this project</w:t>
            </w:r>
            <w:r w:rsidR="00EF305C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. </w:t>
            </w:r>
          </w:p>
          <w:p w14:paraId="08A320FE" w14:textId="0EF046DC" w:rsidR="000E6F2D" w:rsidRDefault="00EF305C" w:rsidP="00C83432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>W</w:t>
            </w:r>
            <w:r w:rsidR="00284F48" w:rsidRPr="00C83432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hat is the role of each member of your team on that </w:t>
            </w:r>
            <w:proofErr w:type="gramStart"/>
            <w:r w:rsidR="00284F48" w:rsidRPr="00C83432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model </w:t>
            </w:r>
            <w:r w:rsidR="000E6F2D" w:rsidRPr="00C83432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>?</w:t>
            </w:r>
            <w:proofErr w:type="gramEnd"/>
            <w:r w:rsidR="00C83432" w:rsidRPr="00C83432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 Roles can overlap but there needs to be designated lead responsible of layer.</w:t>
            </w:r>
          </w:p>
          <w:p w14:paraId="1A5330C4" w14:textId="07881B11" w:rsidR="00EF305C" w:rsidRPr="00C83432" w:rsidRDefault="00EF305C" w:rsidP="00C83432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How is edge compute being implemented? What </w:t>
            </w:r>
            <w:proofErr w:type="gramStart"/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>are</w:t>
            </w:r>
            <w:proofErr w:type="gramEnd"/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 the mathematics, signal processing and data visualization strategies/libraries used</w:t>
            </w:r>
          </w:p>
          <w:p w14:paraId="2729A0D8" w14:textId="39E17A64" w:rsidR="00CD0739" w:rsidRPr="00CD0739" w:rsidRDefault="00CD0739" w:rsidP="00C83432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83432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Use </w:t>
            </w:r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one </w:t>
            </w:r>
            <w:r w:rsidRPr="00C83432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>additional paper provided to describe in detail</w:t>
            </w:r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 with a proper subheading.</w:t>
            </w:r>
          </w:p>
          <w:p w14:paraId="21C966EE" w14:textId="032B174D" w:rsidR="00C624A3" w:rsidRPr="00C83432" w:rsidRDefault="00B11CB8" w:rsidP="00C83432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8343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Refer to the following website for the available sensors that you can chose from </w:t>
            </w:r>
            <w:hyperlink r:id="rId8" w:history="1">
              <w:r w:rsidRPr="00C83432">
                <w:rPr>
                  <w:rStyle w:val="Hyperlink"/>
                  <w:rFonts w:ascii="Century Gothic" w:eastAsia="Times New Roman" w:hAnsi="Century Gothic" w:cs="Times New Roman"/>
                  <w:sz w:val="18"/>
                  <w:szCs w:val="18"/>
                </w:rPr>
                <w:t>https://www.sunfounder.com/collections/raspberry-pi-kit-for-expert/products/sensor-kit-v2-for-raspberrypi</w:t>
              </w:r>
            </w:hyperlink>
            <w:r w:rsidRPr="00C8343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3925" w:rsidRPr="00C624A3" w14:paraId="5464DBB8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7B78626D" w14:textId="242F11C2" w:rsidR="008F3925" w:rsidRPr="008F3925" w:rsidRDefault="00FF0F06" w:rsidP="008F3925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PRELIMINARY SUPPOSITIONS AND IMPLICATIONS</w:t>
            </w:r>
            <w:r w:rsidR="002D2C9B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 </w:t>
            </w:r>
            <w:r w:rsidR="004C2007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 </w:t>
            </w:r>
            <w:r w:rsidR="002D2C9B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Task division</w:t>
            </w:r>
            <w:r w:rsidR="0046546D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; Identify</w:t>
            </w:r>
            <w:r w:rsidR="002D2C9B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who is doing what if you are in a team of two</w:t>
            </w:r>
            <w:r w:rsidR="00407C45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    </w:t>
            </w:r>
            <w:proofErr w:type="gramStart"/>
            <w:r w:rsidR="00407C45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  </w:t>
            </w:r>
            <w:r w:rsidR="00407C45"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[</w:t>
            </w:r>
            <w:proofErr w:type="gramEnd"/>
            <w:r w:rsid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2</w:t>
            </w:r>
            <w:r w:rsidR="00407C45"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.</w:t>
            </w:r>
            <w:r w:rsid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0</w:t>
            </w:r>
            <w:r w:rsidR="00407C45"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 xml:space="preserve"> Points]</w:t>
            </w:r>
          </w:p>
        </w:tc>
      </w:tr>
      <w:tr w:rsidR="000E6F2D" w:rsidRPr="00C624A3" w14:paraId="175E3302" w14:textId="77777777" w:rsidTr="00B203CB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225A8FE5" w14:textId="77777777" w:rsidR="000E6F2D" w:rsidRDefault="000E6F2D" w:rsidP="000E6F2D">
            <w:pP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IMPORTANT: </w:t>
            </w:r>
          </w:p>
          <w:p w14:paraId="766A1BD5" w14:textId="4E277691" w:rsidR="000E6F2D" w:rsidRPr="00C83432" w:rsidRDefault="000E6F2D" w:rsidP="00C83432">
            <w:pPr>
              <w:pStyle w:val="ListParagraph"/>
              <w:numPr>
                <w:ilvl w:val="0"/>
                <w:numId w:val="6"/>
              </w:numP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</w:pPr>
            <w:r w:rsidRPr="00C83432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>If you are working in groups descri</w:t>
            </w:r>
            <w:r w:rsidR="00407C45" w:rsidRPr="00C83432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>b</w:t>
            </w:r>
            <w:r w:rsidRPr="00C83432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e each member’s role and what they will contributing. </w:t>
            </w:r>
          </w:p>
          <w:p w14:paraId="39B3B544" w14:textId="77777777" w:rsidR="00C83432" w:rsidRDefault="000E6F2D" w:rsidP="000E6F2D">
            <w:pPr>
              <w:pStyle w:val="ListParagraph"/>
              <w:numPr>
                <w:ilvl w:val="0"/>
                <w:numId w:val="6"/>
              </w:numP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</w:pPr>
            <w:r w:rsidRPr="00C83432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The task division will be evaluated toward the final individual grade on your project. </w:t>
            </w:r>
          </w:p>
          <w:p w14:paraId="56C67DD4" w14:textId="77777777" w:rsidR="00CD0739" w:rsidRPr="00CD0739" w:rsidRDefault="00C83432" w:rsidP="00CD0739">
            <w:pPr>
              <w:pStyle w:val="ListParagraph"/>
              <w:numPr>
                <w:ilvl w:val="0"/>
                <w:numId w:val="6"/>
              </w:numP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</w:pPr>
            <w:r w:rsidRPr="00C83432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>Tasks can overlap but there needs to be a designated lead for each task.</w:t>
            </w:r>
          </w:p>
          <w:p w14:paraId="3C4DFFE1" w14:textId="55818C6B" w:rsidR="00C83432" w:rsidRPr="00C83432" w:rsidRDefault="00CD0739" w:rsidP="00CD0739">
            <w:pPr>
              <w:pStyle w:val="ListParagraph"/>
              <w:numPr>
                <w:ilvl w:val="0"/>
                <w:numId w:val="6"/>
              </w:numP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</w:pPr>
            <w:r w:rsidRPr="00C83432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Use </w:t>
            </w:r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one </w:t>
            </w:r>
            <w:r w:rsidRPr="00C83432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>additional paper provided to describe in detail</w:t>
            </w:r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 with a proper subheading</w:t>
            </w:r>
            <w:r w:rsidR="0028422A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>.</w:t>
            </w:r>
          </w:p>
        </w:tc>
      </w:tr>
      <w:tr w:rsidR="008E72D0" w:rsidRPr="00C624A3" w14:paraId="4E42695F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</w:tcPr>
          <w:p w14:paraId="13D78628" w14:textId="4972FD63" w:rsidR="008E72D0" w:rsidRPr="00F91338" w:rsidRDefault="008E72D0" w:rsidP="008E72D0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SUMMARY</w:t>
            </w:r>
            <w:r w:rsidRPr="00F91338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Why </w:t>
            </w:r>
            <w:r w:rsidRPr="00F91338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is </w:t>
            </w:r>
            <w:r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this problem </w:t>
            </w:r>
            <w:r w:rsidRPr="00F91338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worth </w:t>
            </w:r>
            <w:r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addressing</w:t>
            </w:r>
            <w:r w:rsidRPr="00F91338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; Why this </w:t>
            </w:r>
            <w:r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problem</w:t>
            </w:r>
            <w:r w:rsidRPr="00F91338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is unique</w:t>
            </w:r>
            <w:r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and how it</w:t>
            </w:r>
            <w:r w:rsidRPr="00F91338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advance</w:t>
            </w:r>
            <w:r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s</w:t>
            </w:r>
            <w:r w:rsidRPr="00F91338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existing knowledge</w:t>
            </w:r>
            <w:r w:rsidR="00012A2C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       </w:t>
            </w:r>
            <w:proofErr w:type="gramStart"/>
            <w:r w:rsidR="00012A2C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  </w:t>
            </w:r>
            <w:r w:rsidR="00012A2C"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[</w:t>
            </w:r>
            <w:proofErr w:type="gramEnd"/>
            <w:r w:rsidR="00012A2C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1</w:t>
            </w:r>
            <w:r w:rsidR="00012A2C"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.</w:t>
            </w:r>
            <w:r w:rsidR="00C83432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0</w:t>
            </w:r>
            <w:r w:rsidR="00012A2C"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 xml:space="preserve"> Points]</w:t>
            </w:r>
          </w:p>
        </w:tc>
      </w:tr>
      <w:tr w:rsidR="000E6F2D" w:rsidRPr="00C624A3" w14:paraId="4CB31CC7" w14:textId="77777777" w:rsidTr="00B203CB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FE10625" w14:textId="77777777" w:rsidR="00407C45" w:rsidRDefault="00407C45" w:rsidP="00407C45">
            <w:pP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IMPORTANT: </w:t>
            </w:r>
          </w:p>
          <w:p w14:paraId="64D14E3B" w14:textId="44980731" w:rsidR="000E6F2D" w:rsidRPr="00EF305C" w:rsidRDefault="00CD0739" w:rsidP="000E6F2D">
            <w:pPr>
              <w:pStyle w:val="ListParagraph"/>
              <w:numPr>
                <w:ilvl w:val="0"/>
                <w:numId w:val="8"/>
              </w:numP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</w:pPr>
            <w:r w:rsidRPr="00CD0739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>Use one additional paper provided to describe in detail with a proper subheading.</w:t>
            </w:r>
          </w:p>
        </w:tc>
      </w:tr>
      <w:tr w:rsidR="000E6F2D" w:rsidRPr="00C624A3" w14:paraId="26EEA775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</w:tcPr>
          <w:p w14:paraId="0E63D4FD" w14:textId="4DD5EA98" w:rsidR="000E6F2D" w:rsidRPr="00F91338" w:rsidRDefault="000E6F2D" w:rsidP="000E6F2D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CITATIONS   </w:t>
            </w:r>
            <w:r w:rsidRPr="00F91338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References; Bibliography</w:t>
            </w:r>
            <w:r w:rsidR="008E72D0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          </w:t>
            </w:r>
            <w:r w:rsidR="00012A2C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                                                                                                                                          </w:t>
            </w:r>
            <w:proofErr w:type="gramStart"/>
            <w:r w:rsidR="00012A2C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  </w:t>
            </w:r>
            <w:r w:rsidR="008E72D0"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[</w:t>
            </w:r>
            <w:proofErr w:type="gramEnd"/>
            <w:r w:rsidR="008E72D0"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1.5 Points]</w:t>
            </w:r>
          </w:p>
        </w:tc>
      </w:tr>
      <w:tr w:rsidR="000E6F2D" w:rsidRPr="00C624A3" w14:paraId="507BDBBF" w14:textId="77777777" w:rsidTr="00B203CB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</w:tcPr>
          <w:p w14:paraId="2A6EA252" w14:textId="0811187B" w:rsidR="000E6F2D" w:rsidRPr="00407C45" w:rsidRDefault="00407C45" w:rsidP="00407C45">
            <w:pPr>
              <w:rPr>
                <w:rFonts w:ascii="Century Gothic" w:eastAsia="Times New Roman" w:hAnsi="Century Gothic" w:cs="Times New Roman"/>
                <w:b/>
                <w:bCs/>
                <w:color w:val="FF0000"/>
                <w:sz w:val="16"/>
                <w:szCs w:val="16"/>
              </w:rPr>
            </w:pPr>
            <w:r w:rsidRPr="00407C45">
              <w:rPr>
                <w:rFonts w:ascii="Century Gothic" w:eastAsia="Times New Roman" w:hAnsi="Century Gothic" w:cs="Times New Roman"/>
                <w:b/>
                <w:bCs/>
                <w:color w:val="FF0000"/>
                <w:sz w:val="16"/>
                <w:szCs w:val="16"/>
              </w:rPr>
              <w:t>IMPORTANT: Citations must be presented in the following formal only and reference in the sections above or else this proposal is incomplete:</w:t>
            </w:r>
          </w:p>
          <w:p w14:paraId="72E719BD" w14:textId="77777777" w:rsidR="00407C45" w:rsidRDefault="00407C45" w:rsidP="00407C45">
            <w:pPr>
              <w:pStyle w:val="references"/>
              <w:ind w:left="354" w:hanging="354"/>
            </w:pPr>
            <w:r>
              <w:t xml:space="preserve">G. Eason, B. Noble, and I. N. Sneddon, “On certain integrals of Lipschitz-Hankel type involving products of Bessel functions,” Phil. Trans. Roy. Soc. London, vol. A247, pp. 529–551, April 1955. </w:t>
            </w:r>
            <w:r>
              <w:rPr>
                <w:i/>
                <w:iCs/>
              </w:rPr>
              <w:t>(references)</w:t>
            </w:r>
          </w:p>
          <w:p w14:paraId="26D35D13" w14:textId="77777777" w:rsidR="00407C45" w:rsidRDefault="00407C45" w:rsidP="00407C45">
            <w:pPr>
              <w:pStyle w:val="references"/>
              <w:ind w:left="354" w:hanging="354"/>
            </w:pPr>
            <w:r>
              <w:t>J. Clerk Maxwell, A Treatise on Electricity and Magnetism, 3rd ed., vol. 2. Oxford: Clarendon, 1892, pp.68–73.</w:t>
            </w:r>
          </w:p>
          <w:p w14:paraId="15A66DA8" w14:textId="77777777" w:rsidR="00407C45" w:rsidRDefault="00407C45" w:rsidP="00407C45">
            <w:pPr>
              <w:pStyle w:val="references"/>
              <w:ind w:left="354" w:hanging="354"/>
            </w:pPr>
            <w:r>
              <w:t>I. S. Jacobs and C. P. Bean, “Fine particles, thin films and exchange anisotropy,” in Magnetism, vol. III, G. T. Rado and H. Suhl, Eds. New York: Academic, 1963, pp. 271–350.</w:t>
            </w:r>
          </w:p>
          <w:p w14:paraId="2C9AFA2A" w14:textId="5E29E3B2" w:rsidR="00407C45" w:rsidRPr="00407C45" w:rsidRDefault="00407C45" w:rsidP="00407C45">
            <w:pPr>
              <w:pStyle w:val="references"/>
              <w:ind w:left="354" w:hanging="354"/>
            </w:pPr>
            <w:r>
              <w:t>K. Elissa, “Title of paper if known,” unpublished</w:t>
            </w:r>
          </w:p>
        </w:tc>
      </w:tr>
    </w:tbl>
    <w:p w14:paraId="1B941DDE" w14:textId="77777777" w:rsidR="00C83432" w:rsidRPr="00B63006" w:rsidRDefault="00C83432" w:rsidP="00B63006">
      <w:pPr>
        <w:rPr>
          <w:rFonts w:ascii="Century Gothic" w:hAnsi="Century Gothic" w:cs="Times New Roman"/>
        </w:rPr>
      </w:pPr>
    </w:p>
    <w:sectPr w:rsidR="00C83432" w:rsidRPr="00B63006" w:rsidSect="000C65BD">
      <w:headerReference w:type="default" r:id="rId9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6E47E8" w14:textId="77777777" w:rsidR="00F73D0C" w:rsidRDefault="00F73D0C" w:rsidP="00DB2412">
      <w:r>
        <w:separator/>
      </w:r>
    </w:p>
  </w:endnote>
  <w:endnote w:type="continuationSeparator" w:id="0">
    <w:p w14:paraId="660FA741" w14:textId="77777777" w:rsidR="00F73D0C" w:rsidRDefault="00F73D0C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75E79" w14:textId="77777777" w:rsidR="00F73D0C" w:rsidRDefault="00F73D0C" w:rsidP="00DB2412">
      <w:r>
        <w:separator/>
      </w:r>
    </w:p>
  </w:footnote>
  <w:footnote w:type="continuationSeparator" w:id="0">
    <w:p w14:paraId="7BBB5EB5" w14:textId="77777777" w:rsidR="00F73D0C" w:rsidRDefault="00F73D0C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1011C" w14:textId="77777777" w:rsidR="00985675" w:rsidRDefault="00985675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411E6"/>
    <w:multiLevelType w:val="hybridMultilevel"/>
    <w:tmpl w:val="3020AC84"/>
    <w:lvl w:ilvl="0" w:tplc="7A7201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235E5"/>
    <w:multiLevelType w:val="hybridMultilevel"/>
    <w:tmpl w:val="AC607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5" w15:restartNumberingAfterBreak="0">
    <w:nsid w:val="57A3403E"/>
    <w:multiLevelType w:val="hybridMultilevel"/>
    <w:tmpl w:val="029C7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C38B0"/>
    <w:multiLevelType w:val="hybridMultilevel"/>
    <w:tmpl w:val="E006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563876"/>
    <w:multiLevelType w:val="hybridMultilevel"/>
    <w:tmpl w:val="A6F8E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999744">
    <w:abstractNumId w:val="2"/>
  </w:num>
  <w:num w:numId="2" w16cid:durableId="592325449">
    <w:abstractNumId w:val="3"/>
  </w:num>
  <w:num w:numId="3" w16cid:durableId="441271496">
    <w:abstractNumId w:val="0"/>
  </w:num>
  <w:num w:numId="4" w16cid:durableId="168718124">
    <w:abstractNumId w:val="4"/>
  </w:num>
  <w:num w:numId="5" w16cid:durableId="102189886">
    <w:abstractNumId w:val="5"/>
  </w:num>
  <w:num w:numId="6" w16cid:durableId="322704082">
    <w:abstractNumId w:val="1"/>
  </w:num>
  <w:num w:numId="7" w16cid:durableId="1815440994">
    <w:abstractNumId w:val="7"/>
  </w:num>
  <w:num w:numId="8" w16cid:durableId="1995874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21"/>
    <w:rsid w:val="00005410"/>
    <w:rsid w:val="000102CA"/>
    <w:rsid w:val="00012A2C"/>
    <w:rsid w:val="00034733"/>
    <w:rsid w:val="000707ED"/>
    <w:rsid w:val="000870BA"/>
    <w:rsid w:val="000A6B42"/>
    <w:rsid w:val="000C65BD"/>
    <w:rsid w:val="000E6F2D"/>
    <w:rsid w:val="000E7935"/>
    <w:rsid w:val="00107A05"/>
    <w:rsid w:val="00131BCB"/>
    <w:rsid w:val="0014094F"/>
    <w:rsid w:val="00157F65"/>
    <w:rsid w:val="00164248"/>
    <w:rsid w:val="00165169"/>
    <w:rsid w:val="001A6AAA"/>
    <w:rsid w:val="00246934"/>
    <w:rsid w:val="0028063E"/>
    <w:rsid w:val="0028422A"/>
    <w:rsid w:val="00284F48"/>
    <w:rsid w:val="002D2C9B"/>
    <w:rsid w:val="0033427F"/>
    <w:rsid w:val="003B3053"/>
    <w:rsid w:val="003C3051"/>
    <w:rsid w:val="003D6150"/>
    <w:rsid w:val="003E4943"/>
    <w:rsid w:val="003E4F0D"/>
    <w:rsid w:val="003F4952"/>
    <w:rsid w:val="00402EFE"/>
    <w:rsid w:val="0040428F"/>
    <w:rsid w:val="00407C45"/>
    <w:rsid w:val="00413A06"/>
    <w:rsid w:val="00437607"/>
    <w:rsid w:val="00442819"/>
    <w:rsid w:val="0046546D"/>
    <w:rsid w:val="00465B60"/>
    <w:rsid w:val="00466C6C"/>
    <w:rsid w:val="00471C74"/>
    <w:rsid w:val="0047429C"/>
    <w:rsid w:val="0049296E"/>
    <w:rsid w:val="00492EED"/>
    <w:rsid w:val="004937B7"/>
    <w:rsid w:val="004A2939"/>
    <w:rsid w:val="004C2007"/>
    <w:rsid w:val="00521646"/>
    <w:rsid w:val="00523569"/>
    <w:rsid w:val="00523965"/>
    <w:rsid w:val="005302C5"/>
    <w:rsid w:val="00544729"/>
    <w:rsid w:val="00553AE9"/>
    <w:rsid w:val="00563A52"/>
    <w:rsid w:val="005A42B5"/>
    <w:rsid w:val="005A5A20"/>
    <w:rsid w:val="005B4922"/>
    <w:rsid w:val="00622FB5"/>
    <w:rsid w:val="0065609B"/>
    <w:rsid w:val="006666A2"/>
    <w:rsid w:val="006A3315"/>
    <w:rsid w:val="006B233B"/>
    <w:rsid w:val="006C2621"/>
    <w:rsid w:val="00700904"/>
    <w:rsid w:val="00723482"/>
    <w:rsid w:val="0074716D"/>
    <w:rsid w:val="00762690"/>
    <w:rsid w:val="00781C86"/>
    <w:rsid w:val="007D3120"/>
    <w:rsid w:val="007E0149"/>
    <w:rsid w:val="007E231D"/>
    <w:rsid w:val="007E5B5E"/>
    <w:rsid w:val="0083365C"/>
    <w:rsid w:val="00860C5E"/>
    <w:rsid w:val="00887ECD"/>
    <w:rsid w:val="008C1A69"/>
    <w:rsid w:val="008D1EAD"/>
    <w:rsid w:val="008D4D59"/>
    <w:rsid w:val="008E2435"/>
    <w:rsid w:val="008E72D0"/>
    <w:rsid w:val="008E75A3"/>
    <w:rsid w:val="008F3925"/>
    <w:rsid w:val="00942DA6"/>
    <w:rsid w:val="0094694C"/>
    <w:rsid w:val="00985675"/>
    <w:rsid w:val="00990E81"/>
    <w:rsid w:val="009A00C7"/>
    <w:rsid w:val="009C4521"/>
    <w:rsid w:val="009F6C45"/>
    <w:rsid w:val="00A02960"/>
    <w:rsid w:val="00A10500"/>
    <w:rsid w:val="00A24B2D"/>
    <w:rsid w:val="00A41540"/>
    <w:rsid w:val="00A731F7"/>
    <w:rsid w:val="00A7502B"/>
    <w:rsid w:val="00A962A4"/>
    <w:rsid w:val="00B02F13"/>
    <w:rsid w:val="00B11CB8"/>
    <w:rsid w:val="00B173D0"/>
    <w:rsid w:val="00B203CB"/>
    <w:rsid w:val="00B45269"/>
    <w:rsid w:val="00B63006"/>
    <w:rsid w:val="00B6597D"/>
    <w:rsid w:val="00B92110"/>
    <w:rsid w:val="00BC1A20"/>
    <w:rsid w:val="00C01A37"/>
    <w:rsid w:val="00C624A3"/>
    <w:rsid w:val="00C83432"/>
    <w:rsid w:val="00CD0739"/>
    <w:rsid w:val="00D06B25"/>
    <w:rsid w:val="00D16763"/>
    <w:rsid w:val="00D4502B"/>
    <w:rsid w:val="00D50C51"/>
    <w:rsid w:val="00D52905"/>
    <w:rsid w:val="00D620F1"/>
    <w:rsid w:val="00D72CB6"/>
    <w:rsid w:val="00D8021D"/>
    <w:rsid w:val="00D96B95"/>
    <w:rsid w:val="00D970D9"/>
    <w:rsid w:val="00DB2412"/>
    <w:rsid w:val="00E33AA3"/>
    <w:rsid w:val="00EA104E"/>
    <w:rsid w:val="00EC3071"/>
    <w:rsid w:val="00EF1A78"/>
    <w:rsid w:val="00EF305C"/>
    <w:rsid w:val="00F04F96"/>
    <w:rsid w:val="00F13E97"/>
    <w:rsid w:val="00F22F09"/>
    <w:rsid w:val="00F45175"/>
    <w:rsid w:val="00F73D0C"/>
    <w:rsid w:val="00F76C42"/>
    <w:rsid w:val="00F91338"/>
    <w:rsid w:val="00F97ECA"/>
    <w:rsid w:val="00FA6E3D"/>
    <w:rsid w:val="00FB235F"/>
    <w:rsid w:val="00FC17F3"/>
    <w:rsid w:val="00FD043D"/>
    <w:rsid w:val="00FF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2ECDE"/>
  <w15:docId w15:val="{EA982108-9A6B-0D4A-9BF4-4E2441DA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11CB8"/>
    <w:rPr>
      <w:color w:val="605E5C"/>
      <w:shd w:val="clear" w:color="auto" w:fill="E1DFDD"/>
    </w:rPr>
  </w:style>
  <w:style w:type="paragraph" w:customStyle="1" w:styleId="references">
    <w:name w:val="references"/>
    <w:rsid w:val="00407C45"/>
    <w:pPr>
      <w:numPr>
        <w:numId w:val="4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nfounder.com/collections/raspberry-pi-kit-for-expert/products/sensor-kit-v2-for-raspberry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ulusu/Desktop/CS3907/Midterm_proposals_presentations/IC-Research-Project-Proposal-9112_WORD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65380AB-00B0-40BB-B171-FEFF62A41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IC-Research-Project-Proposal-9112_WORD.dotx</Template>
  <TotalTime>7</TotalTime>
  <Pages>1</Pages>
  <Words>548</Words>
  <Characters>3125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Bulusu</dc:creator>
  <cp:lastModifiedBy>Bulusu, Kartik Venkat</cp:lastModifiedBy>
  <cp:revision>5</cp:revision>
  <cp:lastPrinted>2017-10-13T16:21:00Z</cp:lastPrinted>
  <dcterms:created xsi:type="dcterms:W3CDTF">2024-03-12T18:53:00Z</dcterms:created>
  <dcterms:modified xsi:type="dcterms:W3CDTF">2025-03-17T16:32:00Z</dcterms:modified>
</cp:coreProperties>
</file>